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45"/>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A3B499B" w14:textId="77777777" w:rsidTr="009B1960">
        <w:trPr>
          <w:trHeight w:val="4410"/>
        </w:trPr>
        <w:tc>
          <w:tcPr>
            <w:tcW w:w="3600" w:type="dxa"/>
            <w:vAlign w:val="bottom"/>
          </w:tcPr>
          <w:p w14:paraId="4817F891" w14:textId="7CDDF7CF" w:rsidR="001B2ABD" w:rsidRDefault="006C0B34" w:rsidP="009B1960">
            <w:pPr>
              <w:tabs>
                <w:tab w:val="left" w:pos="990"/>
              </w:tabs>
              <w:jc w:val="center"/>
            </w:pPr>
            <w:r>
              <w:rPr>
                <w:noProof/>
              </w:rPr>
              <w:drawing>
                <wp:inline distT="0" distB="0" distL="0" distR="0" wp14:anchorId="3A1C92E6" wp14:editId="601D88BC">
                  <wp:extent cx="1370343" cy="1730961"/>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370343" cy="1730961"/>
                          </a:xfrm>
                          <a:prstGeom prst="rect">
                            <a:avLst/>
                          </a:prstGeom>
                        </pic:spPr>
                      </pic:pic>
                    </a:graphicData>
                  </a:graphic>
                </wp:inline>
              </w:drawing>
            </w:r>
          </w:p>
        </w:tc>
        <w:tc>
          <w:tcPr>
            <w:tcW w:w="720" w:type="dxa"/>
          </w:tcPr>
          <w:p w14:paraId="5AA7B821" w14:textId="77777777" w:rsidR="001B2ABD" w:rsidRDefault="001B2ABD" w:rsidP="009B1960">
            <w:pPr>
              <w:tabs>
                <w:tab w:val="left" w:pos="990"/>
              </w:tabs>
            </w:pPr>
          </w:p>
        </w:tc>
        <w:tc>
          <w:tcPr>
            <w:tcW w:w="6470" w:type="dxa"/>
            <w:vAlign w:val="bottom"/>
          </w:tcPr>
          <w:p w14:paraId="1BD277F1" w14:textId="77777777" w:rsidR="00D71E87" w:rsidRPr="00B20C36" w:rsidRDefault="00D71E87" w:rsidP="009B1960">
            <w:pPr>
              <w:pStyle w:val="Title"/>
              <w:rPr>
                <w:sz w:val="72"/>
                <w:szCs w:val="72"/>
              </w:rPr>
            </w:pPr>
            <w:r w:rsidRPr="00B20C36">
              <w:rPr>
                <w:sz w:val="72"/>
                <w:szCs w:val="72"/>
              </w:rPr>
              <w:t xml:space="preserve">Nagulan </w:t>
            </w:r>
          </w:p>
          <w:p w14:paraId="6F4FA194" w14:textId="0C72667D" w:rsidR="001B2ABD" w:rsidRPr="00B20C36" w:rsidRDefault="00D71E87" w:rsidP="009B1960">
            <w:pPr>
              <w:pStyle w:val="Title"/>
              <w:rPr>
                <w:sz w:val="72"/>
                <w:szCs w:val="72"/>
              </w:rPr>
            </w:pPr>
            <w:r w:rsidRPr="00B20C36">
              <w:rPr>
                <w:sz w:val="72"/>
                <w:szCs w:val="72"/>
              </w:rPr>
              <w:t>R U</w:t>
            </w:r>
          </w:p>
          <w:p w14:paraId="5CF69191" w14:textId="3E20EE6B" w:rsidR="001B2ABD" w:rsidRDefault="00D71E87" w:rsidP="009B1960">
            <w:pPr>
              <w:pStyle w:val="Subtitle"/>
            </w:pPr>
            <w:r w:rsidRPr="00E028C7">
              <w:rPr>
                <w:spacing w:val="1"/>
                <w:w w:val="68"/>
              </w:rPr>
              <w:t>Programmer Analys</w:t>
            </w:r>
            <w:r w:rsidRPr="00E028C7">
              <w:rPr>
                <w:spacing w:val="11"/>
                <w:w w:val="68"/>
              </w:rPr>
              <w:t>t</w:t>
            </w:r>
          </w:p>
        </w:tc>
      </w:tr>
      <w:tr w:rsidR="001B2ABD" w14:paraId="13F9A282" w14:textId="77777777" w:rsidTr="009B1960">
        <w:tc>
          <w:tcPr>
            <w:tcW w:w="3600" w:type="dxa"/>
          </w:tcPr>
          <w:sdt>
            <w:sdtPr>
              <w:id w:val="-1711873194"/>
              <w:placeholder>
                <w:docPart w:val="DF50EA5F4D7A4D299A4A249D16DFC41D"/>
              </w:placeholder>
              <w:temporary/>
              <w:showingPlcHdr/>
              <w15:appearance w15:val="hidden"/>
            </w:sdtPr>
            <w:sdtEndPr/>
            <w:sdtContent>
              <w:p w14:paraId="4F83A8A8" w14:textId="77777777" w:rsidR="001B2ABD" w:rsidRDefault="00036450" w:rsidP="009B1960">
                <w:pPr>
                  <w:pStyle w:val="Heading3"/>
                </w:pPr>
                <w:r w:rsidRPr="00D5459D">
                  <w:t>Profile</w:t>
                </w:r>
              </w:p>
            </w:sdtContent>
          </w:sdt>
          <w:p w14:paraId="49ECFE3C" w14:textId="372FCA03" w:rsidR="00D71E87" w:rsidRDefault="00D71E87" w:rsidP="009B1960">
            <w:pPr>
              <w:jc w:val="both"/>
            </w:pPr>
            <w:r w:rsidRPr="00D71E87">
              <w:t>Focused Programmer Analyst with exceptional problem solving and troubleshooting skills. Resourceful to thrive in challenging, fast-paced environments</w:t>
            </w:r>
            <w:r>
              <w:t>.</w:t>
            </w:r>
          </w:p>
          <w:p w14:paraId="3BF486A0" w14:textId="77777777" w:rsidR="00D71E87" w:rsidRDefault="00D71E87" w:rsidP="009B1960">
            <w:pPr>
              <w:jc w:val="both"/>
            </w:pPr>
          </w:p>
          <w:p w14:paraId="1410C2F8" w14:textId="32AE64B4" w:rsidR="00ED758C" w:rsidRDefault="00D71E87" w:rsidP="009B1960">
            <w:pPr>
              <w:jc w:val="both"/>
            </w:pPr>
            <w:r w:rsidRPr="00D71E87">
              <w:t xml:space="preserve">To seek and maintain full-time position that offers professional challenges utilizing interpersonal skills, excellent time management and problem-solving skills. Organized and dependable candidate successful at managing multiple priorities with a positive attitude. Willingness to take on added responsibilities to meet team goals. </w:t>
            </w:r>
          </w:p>
          <w:p w14:paraId="675A17F1" w14:textId="77777777" w:rsidR="00ED758C" w:rsidRDefault="00ED758C" w:rsidP="009B1960"/>
          <w:p w14:paraId="34CA1410" w14:textId="68557256" w:rsidR="00ED758C" w:rsidRDefault="00ED758C" w:rsidP="009B1960">
            <w:pPr>
              <w:pStyle w:val="Heading3"/>
              <w:rPr>
                <w:rFonts w:asciiTheme="minorHAnsi" w:eastAsiaTheme="minorHAnsi" w:hAnsiTheme="minorHAnsi" w:cstheme="minorBidi"/>
                <w:color w:val="auto"/>
                <w:sz w:val="22"/>
                <w:szCs w:val="22"/>
              </w:rPr>
            </w:pPr>
            <w:r>
              <w:t>Certification</w:t>
            </w:r>
          </w:p>
          <w:p w14:paraId="429B4043" w14:textId="20D5C7E3" w:rsidR="00ED758C" w:rsidRDefault="00ED758C" w:rsidP="009B1960">
            <w:pPr>
              <w:pStyle w:val="ListParagraph"/>
              <w:numPr>
                <w:ilvl w:val="0"/>
                <w:numId w:val="3"/>
              </w:numPr>
            </w:pPr>
            <w:r>
              <w:t>AZ-900 – Azure Fundamental</w:t>
            </w:r>
          </w:p>
          <w:p w14:paraId="20C46AFD" w14:textId="5A5A7BB4" w:rsidR="00CC2F5C" w:rsidRDefault="00CC2F5C" w:rsidP="009B1960">
            <w:pPr>
              <w:pStyle w:val="ListParagraph"/>
              <w:numPr>
                <w:ilvl w:val="0"/>
                <w:numId w:val="3"/>
              </w:numPr>
            </w:pPr>
            <w:r>
              <w:t>AZ-204</w:t>
            </w:r>
            <w:r w:rsidR="000E2679">
              <w:t xml:space="preserve"> – Azure </w:t>
            </w:r>
            <w:r w:rsidR="000E2679" w:rsidRPr="000E2679">
              <w:t>Developer Associate</w:t>
            </w:r>
          </w:p>
          <w:p w14:paraId="27C96683" w14:textId="77777777" w:rsidR="00036450" w:rsidRDefault="00036450" w:rsidP="009B1960"/>
          <w:sdt>
            <w:sdtPr>
              <w:id w:val="-1954003311"/>
              <w:placeholder>
                <w:docPart w:val="45F8343787CC4C6F818CEAB7383C6420"/>
              </w:placeholder>
              <w:temporary/>
              <w:showingPlcHdr/>
              <w15:appearance w15:val="hidden"/>
            </w:sdtPr>
            <w:sdtEndPr/>
            <w:sdtContent>
              <w:p w14:paraId="746E6D8D" w14:textId="77777777" w:rsidR="00036450" w:rsidRPr="00CB0055" w:rsidRDefault="00CB0055" w:rsidP="009B1960">
                <w:pPr>
                  <w:pStyle w:val="Heading3"/>
                </w:pPr>
                <w:r w:rsidRPr="00CB0055">
                  <w:t>Contact</w:t>
                </w:r>
              </w:p>
            </w:sdtContent>
          </w:sdt>
          <w:sdt>
            <w:sdtPr>
              <w:id w:val="1111563247"/>
              <w:placeholder>
                <w:docPart w:val="7C954B20A4BE47B6B761155CE36F34A1"/>
              </w:placeholder>
              <w:temporary/>
              <w:showingPlcHdr/>
              <w15:appearance w15:val="hidden"/>
            </w:sdtPr>
            <w:sdtEndPr/>
            <w:sdtContent>
              <w:p w14:paraId="4B6DC2BE" w14:textId="77777777" w:rsidR="004D3011" w:rsidRDefault="004D3011" w:rsidP="009B1960">
                <w:r w:rsidRPr="004D3011">
                  <w:t>PHONE:</w:t>
                </w:r>
              </w:p>
            </w:sdtContent>
          </w:sdt>
          <w:p w14:paraId="4CD4CB10" w14:textId="2C036EAF" w:rsidR="004D3011" w:rsidRDefault="00D71E87" w:rsidP="009B1960">
            <w:r>
              <w:t>8870323658</w:t>
            </w:r>
          </w:p>
          <w:p w14:paraId="1A7F0F10" w14:textId="77777777" w:rsidR="004D3011" w:rsidRPr="004D3011" w:rsidRDefault="004D3011" w:rsidP="009B1960"/>
          <w:p w14:paraId="1771A205" w14:textId="4FA21859" w:rsidR="004D3011" w:rsidRDefault="00D71E87" w:rsidP="009B1960">
            <w:r>
              <w:t>LINKEDIN:</w:t>
            </w:r>
          </w:p>
          <w:p w14:paraId="7D615F0C" w14:textId="20E63C56" w:rsidR="004D3011" w:rsidRDefault="00D71E87" w:rsidP="009B1960">
            <w:r w:rsidRPr="00D71E87">
              <w:t>https://www.linkedin.com/in/nagulan-r-u-248467219</w:t>
            </w:r>
          </w:p>
          <w:p w14:paraId="1B884945" w14:textId="77777777" w:rsidR="004D3011" w:rsidRDefault="004D3011" w:rsidP="009B1960"/>
          <w:sdt>
            <w:sdtPr>
              <w:id w:val="-240260293"/>
              <w:placeholder>
                <w:docPart w:val="7B8AF755E6C642A2B9341D5BD12466C4"/>
              </w:placeholder>
              <w:temporary/>
              <w:showingPlcHdr/>
              <w15:appearance w15:val="hidden"/>
            </w:sdtPr>
            <w:sdtEndPr/>
            <w:sdtContent>
              <w:p w14:paraId="566FA3EC" w14:textId="77777777" w:rsidR="004D3011" w:rsidRDefault="004D3011" w:rsidP="009B1960">
                <w:r w:rsidRPr="004D3011">
                  <w:t>EMAIL:</w:t>
                </w:r>
              </w:p>
            </w:sdtContent>
          </w:sdt>
          <w:p w14:paraId="13F075FF" w14:textId="575AE9E1" w:rsidR="00036450" w:rsidRPr="00E4381A" w:rsidRDefault="00D71E87" w:rsidP="009B1960">
            <w:pPr>
              <w:rPr>
                <w:rStyle w:val="Hyperlink"/>
              </w:rPr>
            </w:pPr>
            <w:r>
              <w:t>runagulan88@gmail.com</w:t>
            </w:r>
          </w:p>
          <w:p w14:paraId="4ADB00D4" w14:textId="77777777" w:rsidR="004D3011" w:rsidRDefault="004D3011" w:rsidP="009B1960"/>
          <w:p w14:paraId="0CB92108" w14:textId="77777777" w:rsidR="00ED758C" w:rsidRDefault="00ED758C" w:rsidP="009B1960"/>
          <w:p w14:paraId="5E9C3DD5" w14:textId="4EBB9111" w:rsidR="00ED758C" w:rsidRPr="004D3011" w:rsidRDefault="00ED758C" w:rsidP="009B1960"/>
        </w:tc>
        <w:tc>
          <w:tcPr>
            <w:tcW w:w="720" w:type="dxa"/>
          </w:tcPr>
          <w:p w14:paraId="2AFD0C31" w14:textId="77777777" w:rsidR="001B2ABD" w:rsidRDefault="001B2ABD" w:rsidP="009B1960">
            <w:pPr>
              <w:tabs>
                <w:tab w:val="left" w:pos="990"/>
              </w:tabs>
            </w:pPr>
          </w:p>
        </w:tc>
        <w:tc>
          <w:tcPr>
            <w:tcW w:w="6470" w:type="dxa"/>
          </w:tcPr>
          <w:sdt>
            <w:sdtPr>
              <w:id w:val="1049110328"/>
              <w:placeholder>
                <w:docPart w:val="F0CF84C1242143C8968C182D466D1608"/>
              </w:placeholder>
              <w:temporary/>
              <w:showingPlcHdr/>
              <w15:appearance w15:val="hidden"/>
            </w:sdtPr>
            <w:sdtEndPr/>
            <w:sdtContent>
              <w:p w14:paraId="48C97849" w14:textId="77777777" w:rsidR="001B2ABD" w:rsidRDefault="00E25A26" w:rsidP="009B1960">
                <w:pPr>
                  <w:pStyle w:val="Heading2"/>
                </w:pPr>
                <w:r w:rsidRPr="00036450">
                  <w:t>EDUCATION</w:t>
                </w:r>
              </w:p>
            </w:sdtContent>
          </w:sdt>
          <w:p w14:paraId="7418631B" w14:textId="3079A343" w:rsidR="00036450" w:rsidRPr="00036450" w:rsidRDefault="00D71E87" w:rsidP="009B1960">
            <w:pPr>
              <w:pStyle w:val="Heading4"/>
            </w:pPr>
            <w:r>
              <w:t xml:space="preserve">Coimbatore Institute </w:t>
            </w:r>
            <w:r w:rsidR="001C07B9">
              <w:t>of</w:t>
            </w:r>
            <w:r>
              <w:t xml:space="preserve"> Technology</w:t>
            </w:r>
          </w:p>
          <w:p w14:paraId="6747B88E" w14:textId="0F43CAAE" w:rsidR="00036450" w:rsidRDefault="00D71E87" w:rsidP="009B1960">
            <w:pPr>
              <w:pStyle w:val="Date"/>
            </w:pPr>
            <w:r>
              <w:t>04/08/2018</w:t>
            </w:r>
            <w:r w:rsidR="00036450" w:rsidRPr="00B359E4">
              <w:t xml:space="preserve"> </w:t>
            </w:r>
            <w:r>
              <w:t>–</w:t>
            </w:r>
            <w:r w:rsidR="00036450" w:rsidRPr="00B359E4">
              <w:t xml:space="preserve"> </w:t>
            </w:r>
            <w:r>
              <w:t>31/05/2022</w:t>
            </w:r>
          </w:p>
          <w:p w14:paraId="3CC3A6BD" w14:textId="53440136" w:rsidR="006464BE" w:rsidRDefault="007607F5" w:rsidP="009B1960">
            <w:r>
              <w:t>B.E – Electrical and Electronic Engineering</w:t>
            </w:r>
            <w:r w:rsidR="002E6A79">
              <w:t xml:space="preserve"> </w:t>
            </w:r>
            <w:r w:rsidR="004525AE">
              <w:t>– 80%</w:t>
            </w:r>
          </w:p>
          <w:p w14:paraId="0FDE9819" w14:textId="77777777" w:rsidR="00D76181" w:rsidRDefault="00D76181" w:rsidP="009B1960"/>
          <w:p w14:paraId="031BAA78" w14:textId="478CDB4A" w:rsidR="00AE3B71" w:rsidRDefault="00D76181" w:rsidP="009B1960">
            <w:pPr>
              <w:rPr>
                <w:b/>
                <w:bCs/>
              </w:rPr>
            </w:pPr>
            <w:r w:rsidRPr="00D76181">
              <w:rPr>
                <w:b/>
                <w:bCs/>
              </w:rPr>
              <w:t>SMRV H</w:t>
            </w:r>
            <w:r>
              <w:rPr>
                <w:b/>
                <w:bCs/>
              </w:rPr>
              <w:t>igher</w:t>
            </w:r>
            <w:r w:rsidRPr="00D76181">
              <w:rPr>
                <w:b/>
                <w:bCs/>
              </w:rPr>
              <w:t xml:space="preserve"> Sec School</w:t>
            </w:r>
          </w:p>
          <w:p w14:paraId="17BF9933" w14:textId="233B6094" w:rsidR="00D76181" w:rsidRDefault="000B463E" w:rsidP="009B1960">
            <w:r w:rsidRPr="000B463E">
              <w:t>Jun 2016 - May 2018</w:t>
            </w:r>
          </w:p>
          <w:p w14:paraId="46D0D4BA" w14:textId="1B1B454E" w:rsidR="000B463E" w:rsidRDefault="00E63765" w:rsidP="009B1960">
            <w:r>
              <w:t>Math Computer Science</w:t>
            </w:r>
            <w:r w:rsidR="004525AE">
              <w:t xml:space="preserve"> </w:t>
            </w:r>
            <w:r w:rsidR="00E40630">
              <w:t>–</w:t>
            </w:r>
            <w:r w:rsidR="004525AE">
              <w:t xml:space="preserve"> </w:t>
            </w:r>
            <w:r w:rsidR="00E40630">
              <w:t>86.6%</w:t>
            </w:r>
          </w:p>
          <w:p w14:paraId="790B2A99" w14:textId="77777777" w:rsidR="00E40630" w:rsidRDefault="00E40630" w:rsidP="009B1960"/>
          <w:p w14:paraId="10B56CAA" w14:textId="77777777" w:rsidR="00E40630" w:rsidRDefault="00E40630" w:rsidP="009B1960">
            <w:pPr>
              <w:rPr>
                <w:b/>
                <w:bCs/>
              </w:rPr>
            </w:pPr>
            <w:r w:rsidRPr="00D76181">
              <w:rPr>
                <w:b/>
                <w:bCs/>
              </w:rPr>
              <w:t>SMRV H</w:t>
            </w:r>
            <w:r>
              <w:rPr>
                <w:b/>
                <w:bCs/>
              </w:rPr>
              <w:t>igher</w:t>
            </w:r>
            <w:r w:rsidRPr="00D76181">
              <w:rPr>
                <w:b/>
                <w:bCs/>
              </w:rPr>
              <w:t xml:space="preserve"> Sec School</w:t>
            </w:r>
          </w:p>
          <w:p w14:paraId="08C8DFA3" w14:textId="77777777" w:rsidR="00E028C7" w:rsidRDefault="00E028C7" w:rsidP="009B1960">
            <w:r w:rsidRPr="00E028C7">
              <w:t>Jun 2014 - May 2016</w:t>
            </w:r>
          </w:p>
          <w:p w14:paraId="6B42E588" w14:textId="2BBCE5CE" w:rsidR="00E40630" w:rsidRPr="000B463E" w:rsidRDefault="00155642" w:rsidP="009B1960">
            <w:r>
              <w:t>91.4%</w:t>
            </w:r>
          </w:p>
          <w:sdt>
            <w:sdtPr>
              <w:id w:val="1001553383"/>
              <w:placeholder>
                <w:docPart w:val="A0BFB096823748ABB2B77F1F86C629A5"/>
              </w:placeholder>
              <w:temporary/>
              <w:showingPlcHdr/>
              <w15:appearance w15:val="hidden"/>
            </w:sdtPr>
            <w:sdtEndPr/>
            <w:sdtContent>
              <w:p w14:paraId="45800497" w14:textId="77777777" w:rsidR="00036450" w:rsidRDefault="00036450" w:rsidP="009B1960">
                <w:pPr>
                  <w:pStyle w:val="Heading2"/>
                </w:pPr>
                <w:r w:rsidRPr="00036450">
                  <w:t>WORK EXPERIENCE</w:t>
                </w:r>
              </w:p>
            </w:sdtContent>
          </w:sdt>
          <w:p w14:paraId="5B3CE900" w14:textId="448EA1B1" w:rsidR="00036450" w:rsidRDefault="00D71E87" w:rsidP="009B1960">
            <w:pPr>
              <w:pStyle w:val="Heading4"/>
              <w:rPr>
                <w:bCs/>
              </w:rPr>
            </w:pPr>
            <w:r>
              <w:t xml:space="preserve">Cognizant Technology </w:t>
            </w:r>
            <w:r w:rsidR="001C07B9">
              <w:t xml:space="preserve">Solution </w:t>
            </w:r>
            <w:r w:rsidR="001C07B9" w:rsidRPr="00036450">
              <w:t>[</w:t>
            </w:r>
            <w:r>
              <w:t>Intern Trainee]</w:t>
            </w:r>
          </w:p>
          <w:p w14:paraId="4AC37E2A" w14:textId="20A66826" w:rsidR="00036450" w:rsidRPr="00036450" w:rsidRDefault="00D71E87" w:rsidP="009B1960">
            <w:pPr>
              <w:pStyle w:val="Date"/>
            </w:pPr>
            <w:r>
              <w:t xml:space="preserve">01/02/2022 </w:t>
            </w:r>
            <w:r w:rsidR="00036450" w:rsidRPr="00036450">
              <w:t>–</w:t>
            </w:r>
            <w:r>
              <w:t xml:space="preserve"> 05/07/2022</w:t>
            </w:r>
          </w:p>
          <w:p w14:paraId="36C32F5B" w14:textId="4E50844C" w:rsidR="007607F5" w:rsidRDefault="007607F5" w:rsidP="009B1960">
            <w:pPr>
              <w:pStyle w:val="Date"/>
              <w:jc w:val="both"/>
            </w:pPr>
            <w:r>
              <w:t>Done a complete study course on Java Full Stack Developer. In the Intern studied using Udemy courses and Code Challenges. In the end of the Intern, we have created a simple website (Audit Management System) in a team of four.</w:t>
            </w:r>
          </w:p>
          <w:p w14:paraId="78FC8E19" w14:textId="762FDAF5" w:rsidR="007607F5" w:rsidRDefault="007607F5" w:rsidP="009B1960">
            <w:pPr>
              <w:pStyle w:val="Date"/>
              <w:jc w:val="both"/>
            </w:pPr>
            <w:r>
              <w:t>Courses learned: Core Java, MySQL, HTML, CSS, JavaScript, Spring Boot, Angular</w:t>
            </w:r>
            <w:r w:rsidR="00A71949">
              <w:t>, Unit Testing.</w:t>
            </w:r>
          </w:p>
          <w:p w14:paraId="52E725AA" w14:textId="77777777" w:rsidR="004D3011" w:rsidRDefault="004D3011" w:rsidP="009B1960"/>
          <w:p w14:paraId="089CDBFA" w14:textId="6E245EA2" w:rsidR="004D3011" w:rsidRPr="004D3011" w:rsidRDefault="00D71E87" w:rsidP="009B1960">
            <w:pPr>
              <w:pStyle w:val="Heading4"/>
              <w:rPr>
                <w:bCs/>
              </w:rPr>
            </w:pPr>
            <w:r>
              <w:t xml:space="preserve">Cognizant Technology </w:t>
            </w:r>
            <w:r w:rsidR="001C07B9">
              <w:t xml:space="preserve">Solution </w:t>
            </w:r>
            <w:r w:rsidR="001C07B9" w:rsidRPr="00036450">
              <w:t>[</w:t>
            </w:r>
            <w:r>
              <w:t>Programmer Analyst]</w:t>
            </w:r>
          </w:p>
          <w:p w14:paraId="04AFCAE8" w14:textId="39D4F160" w:rsidR="004D3011" w:rsidRPr="004D3011" w:rsidRDefault="00D71E87" w:rsidP="009B1960">
            <w:pPr>
              <w:pStyle w:val="Date"/>
            </w:pPr>
            <w:r>
              <w:t xml:space="preserve">18/08/2022 </w:t>
            </w:r>
            <w:r w:rsidR="004D3011" w:rsidRPr="004D3011">
              <w:t>–</w:t>
            </w:r>
            <w:r w:rsidR="00992FDA">
              <w:t xml:space="preserve"> Present</w:t>
            </w:r>
          </w:p>
          <w:sdt>
            <w:sdtPr>
              <w:id w:val="1669594239"/>
              <w:placeholder>
                <w:docPart w:val="2CE528252D664E0F87ADA1C44EEF6318"/>
              </w:placeholder>
              <w:temporary/>
              <w:showingPlcHdr/>
              <w15:appearance w15:val="hidden"/>
            </w:sdtPr>
            <w:sdtEndPr/>
            <w:sdtContent>
              <w:p w14:paraId="2FEC9192" w14:textId="77777777" w:rsidR="00036450" w:rsidRDefault="00180329" w:rsidP="009B1960">
                <w:pPr>
                  <w:pStyle w:val="Heading2"/>
                </w:pPr>
                <w:r w:rsidRPr="00036450">
                  <w:rPr>
                    <w:rStyle w:val="Heading2Char"/>
                    <w:b/>
                    <w:bCs/>
                    <w:caps/>
                  </w:rPr>
                  <w:t>SKILLS</w:t>
                </w:r>
              </w:p>
            </w:sdtContent>
          </w:sdt>
          <w:p w14:paraId="5AFACF45" w14:textId="2DC9ADF9" w:rsidR="00A71949" w:rsidRDefault="00A71949" w:rsidP="009B1960">
            <w:pPr>
              <w:pStyle w:val="ListParagraph"/>
              <w:numPr>
                <w:ilvl w:val="0"/>
                <w:numId w:val="1"/>
              </w:numPr>
            </w:pPr>
            <w:r>
              <w:t>Core Java            5.    Spring Boot</w:t>
            </w:r>
          </w:p>
          <w:p w14:paraId="215302DF" w14:textId="65AA4CE8" w:rsidR="00A71949" w:rsidRDefault="00A71949" w:rsidP="009B1960">
            <w:pPr>
              <w:pStyle w:val="ListParagraph"/>
              <w:numPr>
                <w:ilvl w:val="0"/>
                <w:numId w:val="1"/>
              </w:numPr>
            </w:pPr>
            <w:r>
              <w:t>MySQL                   6.   Angular</w:t>
            </w:r>
          </w:p>
          <w:p w14:paraId="322323EA" w14:textId="27C4E437" w:rsidR="00A71949" w:rsidRDefault="00A71949" w:rsidP="009B1960">
            <w:pPr>
              <w:pStyle w:val="ListParagraph"/>
              <w:numPr>
                <w:ilvl w:val="0"/>
                <w:numId w:val="1"/>
              </w:numPr>
            </w:pPr>
            <w:r>
              <w:t xml:space="preserve">HTML, CSS             </w:t>
            </w:r>
            <w:r w:rsidR="002E0673">
              <w:t>7.   Microsoft Azure</w:t>
            </w:r>
          </w:p>
          <w:p w14:paraId="3AFB346E" w14:textId="4B36BA18" w:rsidR="00893E3F" w:rsidRPr="00FD0C61" w:rsidRDefault="00A71949" w:rsidP="009B1960">
            <w:pPr>
              <w:pStyle w:val="ListParagraph"/>
              <w:numPr>
                <w:ilvl w:val="0"/>
                <w:numId w:val="1"/>
              </w:numPr>
            </w:pPr>
            <w:proofErr w:type="spellStart"/>
            <w:r>
              <w:t>JavaScript</w:t>
            </w:r>
            <w:r w:rsidR="00893E3F" w:rsidRPr="00FD0C61">
              <w:rPr>
                <w:color w:val="FFFFFF" w:themeColor="background1"/>
              </w:rPr>
              <w:t>SS</w:t>
            </w:r>
            <w:proofErr w:type="spellEnd"/>
          </w:p>
          <w:p w14:paraId="521729EA" w14:textId="56EF7F1A" w:rsidR="00893E3F" w:rsidRPr="00FD0C61" w:rsidRDefault="00FD0C61" w:rsidP="009B1960">
            <w:pPr>
              <w:pStyle w:val="Heading2"/>
            </w:pPr>
            <w:r>
              <w:t>Project</w:t>
            </w:r>
          </w:p>
          <w:p w14:paraId="50FAA42E" w14:textId="77777777" w:rsidR="00036450" w:rsidRDefault="00941059" w:rsidP="009B1960">
            <w:pPr>
              <w:rPr>
                <w:b/>
                <w:bCs/>
              </w:rPr>
            </w:pPr>
            <w:r w:rsidRPr="00941059">
              <w:rPr>
                <w:b/>
                <w:bCs/>
              </w:rPr>
              <w:t>Loan Management System</w:t>
            </w:r>
          </w:p>
          <w:p w14:paraId="6FE138BE" w14:textId="6C419E1B" w:rsidR="00941059" w:rsidRDefault="00E57554" w:rsidP="009B1960">
            <w:pPr>
              <w:pStyle w:val="Date"/>
              <w:jc w:val="both"/>
            </w:pPr>
            <w:r>
              <w:t xml:space="preserve">              </w:t>
            </w:r>
            <w:r w:rsidR="00941059">
              <w:t xml:space="preserve">It is a Loan Management System website. In this website the new user can Sign up and Login. After Login Users can be able to see the Loan Details and apply loan for them. When the Admin login, there were able to view, add and edit the Loan Details. They are also able to apply loan and Accept or Reject the applied loan. </w:t>
            </w:r>
          </w:p>
          <w:p w14:paraId="1451973D" w14:textId="77777777" w:rsidR="00373260" w:rsidRDefault="00373260" w:rsidP="009B1960">
            <w:pPr>
              <w:pStyle w:val="Date"/>
            </w:pPr>
          </w:p>
          <w:p w14:paraId="0C408998" w14:textId="77777777" w:rsidR="00373260" w:rsidRDefault="00373260" w:rsidP="009B1960">
            <w:pPr>
              <w:pStyle w:val="Date"/>
            </w:pPr>
          </w:p>
          <w:p w14:paraId="2E4AB68D" w14:textId="1923C4C5" w:rsidR="00941059" w:rsidRDefault="00941059" w:rsidP="009B1960">
            <w:pPr>
              <w:pStyle w:val="Date"/>
            </w:pPr>
            <w:r>
              <w:t>Tools Used for</w:t>
            </w:r>
          </w:p>
          <w:p w14:paraId="034A1DDC" w14:textId="77777777" w:rsidR="00941059" w:rsidRDefault="00941059" w:rsidP="009B1960">
            <w:pPr>
              <w:pStyle w:val="Date"/>
            </w:pPr>
            <w:r>
              <w:t>1. Backend – Core Java, Spring Boot Microservice</w:t>
            </w:r>
          </w:p>
          <w:p w14:paraId="4D684435" w14:textId="77777777" w:rsidR="00941059" w:rsidRDefault="00941059" w:rsidP="009B1960">
            <w:pPr>
              <w:pStyle w:val="Date"/>
            </w:pPr>
            <w:r>
              <w:t>2. Database - MySQL</w:t>
            </w:r>
          </w:p>
          <w:p w14:paraId="340D8371" w14:textId="77777777" w:rsidR="00941059" w:rsidRDefault="00941059" w:rsidP="009B1960">
            <w:pPr>
              <w:pStyle w:val="Date"/>
            </w:pPr>
            <w:r>
              <w:t>3. Front-end- Angular</w:t>
            </w:r>
          </w:p>
          <w:p w14:paraId="05785CE6" w14:textId="77777777" w:rsidR="00941059" w:rsidRDefault="00941059" w:rsidP="009B1960">
            <w:r>
              <w:t>4. Testing – JUnit, Jasmine</w:t>
            </w:r>
          </w:p>
          <w:p w14:paraId="759084AC" w14:textId="77777777" w:rsidR="00941059" w:rsidRDefault="00941059" w:rsidP="009B1960">
            <w:r>
              <w:t xml:space="preserve">This is the GitHub link - </w:t>
            </w:r>
            <w:proofErr w:type="gramStart"/>
            <w:r>
              <w:t>https://github.com/NagulanRagu/Loan-Management-System-New.git</w:t>
            </w:r>
            <w:proofErr w:type="gramEnd"/>
          </w:p>
          <w:p w14:paraId="21995FB7" w14:textId="5B4D4CB6" w:rsidR="00941059" w:rsidRPr="00941059" w:rsidRDefault="00941059" w:rsidP="009B1960">
            <w:pPr>
              <w:rPr>
                <w:b/>
                <w:bCs/>
                <w:color w:val="FFFFFF" w:themeColor="background1"/>
              </w:rPr>
            </w:pPr>
          </w:p>
        </w:tc>
      </w:tr>
      <w:tr w:rsidR="00E57554" w14:paraId="0BD47123" w14:textId="77777777" w:rsidTr="009B1960">
        <w:tc>
          <w:tcPr>
            <w:tcW w:w="3600" w:type="dxa"/>
          </w:tcPr>
          <w:p w14:paraId="5C515E77" w14:textId="77777777" w:rsidR="00E57554" w:rsidRDefault="00E57554" w:rsidP="009B1960">
            <w:pPr>
              <w:pStyle w:val="Heading3"/>
            </w:pPr>
          </w:p>
        </w:tc>
        <w:tc>
          <w:tcPr>
            <w:tcW w:w="720" w:type="dxa"/>
          </w:tcPr>
          <w:p w14:paraId="38A1D5AB" w14:textId="77777777" w:rsidR="00E57554" w:rsidRDefault="00E57554" w:rsidP="009B1960">
            <w:pPr>
              <w:tabs>
                <w:tab w:val="left" w:pos="990"/>
              </w:tabs>
            </w:pPr>
          </w:p>
        </w:tc>
        <w:tc>
          <w:tcPr>
            <w:tcW w:w="6470" w:type="dxa"/>
          </w:tcPr>
          <w:p w14:paraId="338EE42D" w14:textId="77777777" w:rsidR="00E57554" w:rsidRDefault="00E57554" w:rsidP="009B1960">
            <w:pPr>
              <w:pStyle w:val="Heading2"/>
            </w:pPr>
          </w:p>
        </w:tc>
      </w:tr>
    </w:tbl>
    <w:p w14:paraId="6ADC2373" w14:textId="77777777" w:rsidR="0043117B" w:rsidRDefault="00373260" w:rsidP="000C45FF">
      <w:pPr>
        <w:tabs>
          <w:tab w:val="left" w:pos="990"/>
        </w:tabs>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949E4" w14:textId="77777777" w:rsidR="00F33309" w:rsidRDefault="00F33309" w:rsidP="000C45FF">
      <w:r>
        <w:separator/>
      </w:r>
    </w:p>
  </w:endnote>
  <w:endnote w:type="continuationSeparator" w:id="0">
    <w:p w14:paraId="0888A8D4" w14:textId="77777777" w:rsidR="00F33309" w:rsidRDefault="00F3330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Latha">
    <w:altName w:val="Nirmala UI"/>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5FB58" w14:textId="77777777" w:rsidR="00F33309" w:rsidRDefault="00F33309" w:rsidP="000C45FF">
      <w:r>
        <w:separator/>
      </w:r>
    </w:p>
  </w:footnote>
  <w:footnote w:type="continuationSeparator" w:id="0">
    <w:p w14:paraId="052B5B5D" w14:textId="77777777" w:rsidR="00F33309" w:rsidRDefault="00F3330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AE3D" w14:textId="77777777" w:rsidR="000C45FF" w:rsidRDefault="000C45FF">
    <w:pPr>
      <w:pStyle w:val="Header"/>
    </w:pPr>
    <w:r>
      <w:rPr>
        <w:noProof/>
      </w:rPr>
      <w:drawing>
        <wp:anchor distT="0" distB="0" distL="114300" distR="114300" simplePos="0" relativeHeight="251658240" behindDoc="1" locked="0" layoutInCell="1" allowOverlap="1" wp14:anchorId="5DCA0067" wp14:editId="297E53C0">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6CBC"/>
    <w:multiLevelType w:val="hybridMultilevel"/>
    <w:tmpl w:val="3E2A4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50252"/>
    <w:multiLevelType w:val="hybridMultilevel"/>
    <w:tmpl w:val="C082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4506D"/>
    <w:multiLevelType w:val="hybridMultilevel"/>
    <w:tmpl w:val="C82E114C"/>
    <w:lvl w:ilvl="0" w:tplc="3168B226">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16cid:durableId="830214008">
    <w:abstractNumId w:val="2"/>
  </w:num>
  <w:num w:numId="2" w16cid:durableId="1738437763">
    <w:abstractNumId w:val="0"/>
  </w:num>
  <w:num w:numId="3" w16cid:durableId="624310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87"/>
    <w:rsid w:val="00036450"/>
    <w:rsid w:val="00094499"/>
    <w:rsid w:val="000B463E"/>
    <w:rsid w:val="000C45FF"/>
    <w:rsid w:val="000E2679"/>
    <w:rsid w:val="000E3FD1"/>
    <w:rsid w:val="00112054"/>
    <w:rsid w:val="001317D8"/>
    <w:rsid w:val="001525E1"/>
    <w:rsid w:val="00155642"/>
    <w:rsid w:val="00180329"/>
    <w:rsid w:val="0019001F"/>
    <w:rsid w:val="001A74A5"/>
    <w:rsid w:val="001B2ABD"/>
    <w:rsid w:val="001C07B9"/>
    <w:rsid w:val="001E0391"/>
    <w:rsid w:val="001E1759"/>
    <w:rsid w:val="001F1ECC"/>
    <w:rsid w:val="002400EB"/>
    <w:rsid w:val="00256CF7"/>
    <w:rsid w:val="00281FD5"/>
    <w:rsid w:val="002E0673"/>
    <w:rsid w:val="002E6A79"/>
    <w:rsid w:val="0030481B"/>
    <w:rsid w:val="003156FC"/>
    <w:rsid w:val="003254B5"/>
    <w:rsid w:val="0037121F"/>
    <w:rsid w:val="00373260"/>
    <w:rsid w:val="003910D8"/>
    <w:rsid w:val="003A6B7D"/>
    <w:rsid w:val="003B06CA"/>
    <w:rsid w:val="004071FC"/>
    <w:rsid w:val="00445947"/>
    <w:rsid w:val="004525AE"/>
    <w:rsid w:val="004813B3"/>
    <w:rsid w:val="00496591"/>
    <w:rsid w:val="004C63E4"/>
    <w:rsid w:val="004D3011"/>
    <w:rsid w:val="005262AC"/>
    <w:rsid w:val="005E39D5"/>
    <w:rsid w:val="00600670"/>
    <w:rsid w:val="0062123A"/>
    <w:rsid w:val="006464BE"/>
    <w:rsid w:val="00646E75"/>
    <w:rsid w:val="006771D0"/>
    <w:rsid w:val="006924EA"/>
    <w:rsid w:val="006C0B34"/>
    <w:rsid w:val="00715FCB"/>
    <w:rsid w:val="00743101"/>
    <w:rsid w:val="007607F5"/>
    <w:rsid w:val="00764C9F"/>
    <w:rsid w:val="007775E1"/>
    <w:rsid w:val="007867A0"/>
    <w:rsid w:val="007927F5"/>
    <w:rsid w:val="00802CA0"/>
    <w:rsid w:val="00893E3F"/>
    <w:rsid w:val="009260CD"/>
    <w:rsid w:val="00940A66"/>
    <w:rsid w:val="00941059"/>
    <w:rsid w:val="00952C25"/>
    <w:rsid w:val="00992FDA"/>
    <w:rsid w:val="009B1960"/>
    <w:rsid w:val="00A2118D"/>
    <w:rsid w:val="00A71949"/>
    <w:rsid w:val="00AA7F76"/>
    <w:rsid w:val="00AD0A50"/>
    <w:rsid w:val="00AD76E2"/>
    <w:rsid w:val="00AE3B71"/>
    <w:rsid w:val="00B20152"/>
    <w:rsid w:val="00B20C36"/>
    <w:rsid w:val="00B359E4"/>
    <w:rsid w:val="00B45BBA"/>
    <w:rsid w:val="00B57D98"/>
    <w:rsid w:val="00B70850"/>
    <w:rsid w:val="00BB1227"/>
    <w:rsid w:val="00BC5DBC"/>
    <w:rsid w:val="00C066B6"/>
    <w:rsid w:val="00C24FEE"/>
    <w:rsid w:val="00C37BA1"/>
    <w:rsid w:val="00C4674C"/>
    <w:rsid w:val="00C506CF"/>
    <w:rsid w:val="00C72BED"/>
    <w:rsid w:val="00C9578B"/>
    <w:rsid w:val="00CB0055"/>
    <w:rsid w:val="00CC2F5C"/>
    <w:rsid w:val="00D2522B"/>
    <w:rsid w:val="00D422DE"/>
    <w:rsid w:val="00D5459D"/>
    <w:rsid w:val="00D71E87"/>
    <w:rsid w:val="00D76181"/>
    <w:rsid w:val="00D95EAC"/>
    <w:rsid w:val="00DA1F4D"/>
    <w:rsid w:val="00DD172A"/>
    <w:rsid w:val="00E028C7"/>
    <w:rsid w:val="00E25A26"/>
    <w:rsid w:val="00E40630"/>
    <w:rsid w:val="00E4381A"/>
    <w:rsid w:val="00E43EE9"/>
    <w:rsid w:val="00E55D74"/>
    <w:rsid w:val="00E57554"/>
    <w:rsid w:val="00E63765"/>
    <w:rsid w:val="00E82450"/>
    <w:rsid w:val="00ED758C"/>
    <w:rsid w:val="00F33309"/>
    <w:rsid w:val="00F60274"/>
    <w:rsid w:val="00F66648"/>
    <w:rsid w:val="00F77FB9"/>
    <w:rsid w:val="00FB068F"/>
    <w:rsid w:val="00FD0C6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1B46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E40630"/>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A7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2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GADESH\AppData\Roaming\Microsoft\Templates\Bold%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50EA5F4D7A4D299A4A249D16DFC41D"/>
        <w:category>
          <w:name w:val="General"/>
          <w:gallery w:val="placeholder"/>
        </w:category>
        <w:types>
          <w:type w:val="bbPlcHdr"/>
        </w:types>
        <w:behaviors>
          <w:behavior w:val="content"/>
        </w:behaviors>
        <w:guid w:val="{E795AA5F-05C7-458C-B235-05D778B546B6}"/>
      </w:docPartPr>
      <w:docPartBody>
        <w:p w:rsidR="00F33C94" w:rsidRDefault="006318C2">
          <w:pPr>
            <w:pStyle w:val="DF50EA5F4D7A4D299A4A249D16DFC41D"/>
          </w:pPr>
          <w:r w:rsidRPr="00D5459D">
            <w:t>Profile</w:t>
          </w:r>
        </w:p>
      </w:docPartBody>
    </w:docPart>
    <w:docPart>
      <w:docPartPr>
        <w:name w:val="45F8343787CC4C6F818CEAB7383C6420"/>
        <w:category>
          <w:name w:val="General"/>
          <w:gallery w:val="placeholder"/>
        </w:category>
        <w:types>
          <w:type w:val="bbPlcHdr"/>
        </w:types>
        <w:behaviors>
          <w:behavior w:val="content"/>
        </w:behaviors>
        <w:guid w:val="{C85B037F-D90F-48C7-8857-D2C1372110B7}"/>
      </w:docPartPr>
      <w:docPartBody>
        <w:p w:rsidR="00F33C94" w:rsidRDefault="006318C2">
          <w:pPr>
            <w:pStyle w:val="45F8343787CC4C6F818CEAB7383C6420"/>
          </w:pPr>
          <w:r w:rsidRPr="00CB0055">
            <w:t>Contact</w:t>
          </w:r>
        </w:p>
      </w:docPartBody>
    </w:docPart>
    <w:docPart>
      <w:docPartPr>
        <w:name w:val="7C954B20A4BE47B6B761155CE36F34A1"/>
        <w:category>
          <w:name w:val="General"/>
          <w:gallery w:val="placeholder"/>
        </w:category>
        <w:types>
          <w:type w:val="bbPlcHdr"/>
        </w:types>
        <w:behaviors>
          <w:behavior w:val="content"/>
        </w:behaviors>
        <w:guid w:val="{736CE4D1-62F7-40AC-8EF6-F30571B6D2C5}"/>
      </w:docPartPr>
      <w:docPartBody>
        <w:p w:rsidR="00F33C94" w:rsidRDefault="006318C2">
          <w:pPr>
            <w:pStyle w:val="7C954B20A4BE47B6B761155CE36F34A1"/>
          </w:pPr>
          <w:r w:rsidRPr="004D3011">
            <w:t>PHONE:</w:t>
          </w:r>
        </w:p>
      </w:docPartBody>
    </w:docPart>
    <w:docPart>
      <w:docPartPr>
        <w:name w:val="7B8AF755E6C642A2B9341D5BD12466C4"/>
        <w:category>
          <w:name w:val="General"/>
          <w:gallery w:val="placeholder"/>
        </w:category>
        <w:types>
          <w:type w:val="bbPlcHdr"/>
        </w:types>
        <w:behaviors>
          <w:behavior w:val="content"/>
        </w:behaviors>
        <w:guid w:val="{884E8D46-2B04-4D41-B5F3-AB91D65F5C33}"/>
      </w:docPartPr>
      <w:docPartBody>
        <w:p w:rsidR="00F33C94" w:rsidRDefault="006318C2">
          <w:pPr>
            <w:pStyle w:val="7B8AF755E6C642A2B9341D5BD12466C4"/>
          </w:pPr>
          <w:r w:rsidRPr="004D3011">
            <w:t>EMAIL:</w:t>
          </w:r>
        </w:p>
      </w:docPartBody>
    </w:docPart>
    <w:docPart>
      <w:docPartPr>
        <w:name w:val="F0CF84C1242143C8968C182D466D1608"/>
        <w:category>
          <w:name w:val="General"/>
          <w:gallery w:val="placeholder"/>
        </w:category>
        <w:types>
          <w:type w:val="bbPlcHdr"/>
        </w:types>
        <w:behaviors>
          <w:behavior w:val="content"/>
        </w:behaviors>
        <w:guid w:val="{33FD0F21-285C-462E-8CD6-92BB298F1107}"/>
      </w:docPartPr>
      <w:docPartBody>
        <w:p w:rsidR="00F33C94" w:rsidRDefault="006318C2">
          <w:pPr>
            <w:pStyle w:val="F0CF84C1242143C8968C182D466D1608"/>
          </w:pPr>
          <w:r w:rsidRPr="00036450">
            <w:t>EDUCATION</w:t>
          </w:r>
        </w:p>
      </w:docPartBody>
    </w:docPart>
    <w:docPart>
      <w:docPartPr>
        <w:name w:val="A0BFB096823748ABB2B77F1F86C629A5"/>
        <w:category>
          <w:name w:val="General"/>
          <w:gallery w:val="placeholder"/>
        </w:category>
        <w:types>
          <w:type w:val="bbPlcHdr"/>
        </w:types>
        <w:behaviors>
          <w:behavior w:val="content"/>
        </w:behaviors>
        <w:guid w:val="{D83CCE2D-E696-42D2-9C00-9BC886D2704D}"/>
      </w:docPartPr>
      <w:docPartBody>
        <w:p w:rsidR="00F33C94" w:rsidRDefault="006318C2">
          <w:pPr>
            <w:pStyle w:val="A0BFB096823748ABB2B77F1F86C629A5"/>
          </w:pPr>
          <w:r w:rsidRPr="00036450">
            <w:t>WORK EXPERIENCE</w:t>
          </w:r>
        </w:p>
      </w:docPartBody>
    </w:docPart>
    <w:docPart>
      <w:docPartPr>
        <w:name w:val="2CE528252D664E0F87ADA1C44EEF6318"/>
        <w:category>
          <w:name w:val="General"/>
          <w:gallery w:val="placeholder"/>
        </w:category>
        <w:types>
          <w:type w:val="bbPlcHdr"/>
        </w:types>
        <w:behaviors>
          <w:behavior w:val="content"/>
        </w:behaviors>
        <w:guid w:val="{AB9D34B2-E068-4723-A6EB-37B2A31F5A38}"/>
      </w:docPartPr>
      <w:docPartBody>
        <w:p w:rsidR="00F33C94" w:rsidRDefault="006318C2">
          <w:pPr>
            <w:pStyle w:val="2CE528252D664E0F87ADA1C44EEF6318"/>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Latha">
    <w:altName w:val="Nirmala UI"/>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7D"/>
    <w:rsid w:val="001B0596"/>
    <w:rsid w:val="002C53E4"/>
    <w:rsid w:val="0057717D"/>
    <w:rsid w:val="006318C2"/>
    <w:rsid w:val="00C005AA"/>
    <w:rsid w:val="00F33C94"/>
    <w:rsid w:val="00F85F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next w:val="Normal"/>
    <w:link w:val="Heading2Char"/>
    <w:uiPriority w:val="9"/>
    <w:qFormat/>
    <w:rsid w:val="00F85F97"/>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50EA5F4D7A4D299A4A249D16DFC41D">
    <w:name w:val="DF50EA5F4D7A4D299A4A249D16DFC41D"/>
    <w:rPr>
      <w:rFonts w:cs="Latha"/>
    </w:rPr>
  </w:style>
  <w:style w:type="paragraph" w:customStyle="1" w:styleId="45F8343787CC4C6F818CEAB7383C6420">
    <w:name w:val="45F8343787CC4C6F818CEAB7383C6420"/>
    <w:rPr>
      <w:rFonts w:cs="Latha"/>
    </w:rPr>
  </w:style>
  <w:style w:type="paragraph" w:customStyle="1" w:styleId="7C954B20A4BE47B6B761155CE36F34A1">
    <w:name w:val="7C954B20A4BE47B6B761155CE36F34A1"/>
    <w:rPr>
      <w:rFonts w:cs="Latha"/>
    </w:rPr>
  </w:style>
  <w:style w:type="paragraph" w:customStyle="1" w:styleId="7B8AF755E6C642A2B9341D5BD12466C4">
    <w:name w:val="7B8AF755E6C642A2B9341D5BD12466C4"/>
    <w:rPr>
      <w:rFonts w:cs="Latha"/>
    </w:rPr>
  </w:style>
  <w:style w:type="character" w:styleId="Hyperlink">
    <w:name w:val="Hyperlink"/>
    <w:basedOn w:val="DefaultParagraphFont"/>
    <w:uiPriority w:val="99"/>
    <w:unhideWhenUsed/>
    <w:rPr>
      <w:color w:val="C45911" w:themeColor="accent2" w:themeShade="BF"/>
      <w:u w:val="single"/>
    </w:rPr>
  </w:style>
  <w:style w:type="paragraph" w:customStyle="1" w:styleId="F0CF84C1242143C8968C182D466D1608">
    <w:name w:val="F0CF84C1242143C8968C182D466D1608"/>
    <w:rPr>
      <w:rFonts w:cs="Latha"/>
    </w:rPr>
  </w:style>
  <w:style w:type="paragraph" w:customStyle="1" w:styleId="A0BFB096823748ABB2B77F1F86C629A5">
    <w:name w:val="A0BFB096823748ABB2B77F1F86C629A5"/>
    <w:rPr>
      <w:rFonts w:cs="Latha"/>
    </w:rPr>
  </w:style>
  <w:style w:type="character" w:customStyle="1" w:styleId="Heading2Char">
    <w:name w:val="Heading 2 Char"/>
    <w:basedOn w:val="DefaultParagraphFont"/>
    <w:link w:val="Heading2"/>
    <w:uiPriority w:val="9"/>
    <w:rsid w:val="00F85F97"/>
    <w:rPr>
      <w:rFonts w:asciiTheme="majorHAnsi" w:eastAsiaTheme="majorEastAsia" w:hAnsiTheme="majorHAnsi" w:cstheme="majorBidi"/>
      <w:b/>
      <w:bCs/>
      <w:caps/>
      <w:szCs w:val="26"/>
      <w:lang w:val="en-US" w:eastAsia="ja-JP" w:bidi="ar-SA"/>
    </w:rPr>
  </w:style>
  <w:style w:type="paragraph" w:customStyle="1" w:styleId="2CE528252D664E0F87ADA1C44EEF6318">
    <w:name w:val="2CE528252D664E0F87ADA1C44EEF6318"/>
    <w:rPr>
      <w:rFonts w:cs="Latha"/>
    </w:rPr>
  </w:style>
  <w:style w:type="paragraph" w:customStyle="1" w:styleId="F6AD7D7F438B42ABAA81C1E2BA2A1BE5">
    <w:name w:val="F6AD7D7F438B42ABAA81C1E2BA2A1BE5"/>
    <w:rsid w:val="00F85F97"/>
    <w:rPr>
      <w:kern w:val="2"/>
      <w:lang w:val="en-US" w:eastAsia="en-US" w:bidi="ar-S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modern resume.dotx</Template>
  <TotalTime>0</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2023-04-26T14:27:00Z</dcterms:created>
  <dcterms:modified xsi:type="dcterms:W3CDTF">2023-07-03T06:45:00Z</dcterms:modified>
</cp:coreProperties>
</file>